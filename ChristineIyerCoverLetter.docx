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7514" w:rsidRPr="002370D1" w:rsidRDefault="00CD7514" w:rsidP="00CD7514">
      <w:pPr>
        <w:pStyle w:val="Title"/>
        <w:rPr>
          <w:rFonts w:ascii="Arial" w:hAnsi="Arial" w:cs="Arial"/>
          <w:color w:val="auto"/>
          <w:sz w:val="36"/>
          <w:szCs w:val="36"/>
        </w:rPr>
      </w:pPr>
      <w:r w:rsidRPr="002370D1">
        <w:rPr>
          <w:rFonts w:ascii="Arial" w:hAnsi="Arial" w:cs="Arial"/>
          <w:color w:val="auto"/>
          <w:sz w:val="36"/>
          <w:szCs w:val="36"/>
        </w:rPr>
        <w:t>Christine Iyer</w:t>
      </w:r>
    </w:p>
    <w:p w:rsidR="00CD7514" w:rsidRPr="002370D1" w:rsidRDefault="00CD7514" w:rsidP="00CD7514">
      <w:pPr>
        <w:rPr>
          <w:rFonts w:ascii="Arial" w:hAnsi="Arial" w:cs="Arial"/>
          <w:color w:val="auto"/>
        </w:rPr>
      </w:pPr>
      <w:r w:rsidRPr="002370D1">
        <w:rPr>
          <w:rFonts w:ascii="Arial" w:hAnsi="Arial" w:cs="Arial"/>
          <w:color w:val="auto"/>
        </w:rPr>
        <w:t>29 Longfellow Drive, Cape Elizabeth, ME 04107 | (207) 239 - 9509 | christine.r.iyer@gmail.com</w:t>
      </w:r>
    </w:p>
    <w:p w:rsidR="00CD7514" w:rsidRPr="002370D1" w:rsidRDefault="00CD7514" w:rsidP="00CD7514">
      <w:pPr>
        <w:pStyle w:val="Date"/>
        <w:rPr>
          <w:rFonts w:ascii="Arial" w:hAnsi="Arial" w:cs="Arial"/>
        </w:rPr>
      </w:pPr>
      <w:r w:rsidRPr="002370D1">
        <w:rPr>
          <w:rFonts w:ascii="Arial" w:hAnsi="Arial" w:cs="Arial"/>
        </w:rPr>
        <w:t>May 25, 2017</w:t>
      </w:r>
    </w:p>
    <w:sdt>
      <w:sdtPr>
        <w:rPr>
          <w:rFonts w:ascii="Arial" w:hAnsi="Arial" w:cs="Arial"/>
        </w:rPr>
        <w:alias w:val="Recipient Name:"/>
        <w:tag w:val="Recipient Name:"/>
        <w:id w:val="1064140302"/>
        <w:placeholder>
          <w:docPart w:val="1574DDAA8CCE4AC89A3AE5A86FD9E6E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CD7514" w:rsidRPr="002370D1" w:rsidRDefault="00B56461" w:rsidP="00CD7514">
          <w:pPr>
            <w:pStyle w:val="Address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Wex</w:t>
          </w:r>
        </w:p>
      </w:sdtContent>
    </w:sdt>
    <w:p w:rsidR="00CD7514" w:rsidRPr="002370D1" w:rsidRDefault="00B56461" w:rsidP="00CD7514">
      <w:pPr>
        <w:pStyle w:val="Address"/>
        <w:rPr>
          <w:rFonts w:ascii="Arial" w:hAnsi="Arial" w:cs="Arial"/>
        </w:rPr>
      </w:pPr>
      <w:r>
        <w:rPr>
          <w:rFonts w:ascii="Arial" w:hAnsi="Arial" w:cs="Arial"/>
        </w:rPr>
        <w:t xml:space="preserve">South </w:t>
      </w:r>
      <w:r w:rsidR="006668EA">
        <w:rPr>
          <w:rFonts w:ascii="Arial" w:hAnsi="Arial" w:cs="Arial"/>
        </w:rPr>
        <w:t>Portland</w:t>
      </w:r>
      <w:r w:rsidR="00CD7514" w:rsidRPr="002370D1">
        <w:rPr>
          <w:rFonts w:ascii="Arial" w:hAnsi="Arial" w:cs="Arial"/>
        </w:rPr>
        <w:t>, Maine</w:t>
      </w:r>
    </w:p>
    <w:p w:rsidR="00CD7514" w:rsidRPr="002370D1" w:rsidRDefault="0011358E" w:rsidP="00CD751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370D1">
        <w:rPr>
          <w:rFonts w:ascii="Arial" w:hAnsi="Arial" w:cs="Arial"/>
          <w:color w:val="000000"/>
          <w:sz w:val="22"/>
          <w:szCs w:val="22"/>
        </w:rPr>
        <w:t>To whom it may concern,</w:t>
      </w:r>
    </w:p>
    <w:p w:rsidR="00CD7514" w:rsidRPr="002370D1" w:rsidRDefault="00CD7514" w:rsidP="00CD751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370D1">
        <w:rPr>
          <w:rFonts w:ascii="Arial" w:hAnsi="Arial" w:cs="Arial"/>
        </w:rPr>
        <w:t> </w:t>
      </w:r>
    </w:p>
    <w:p w:rsidR="00CD7514" w:rsidRPr="002370D1" w:rsidRDefault="00CD7514" w:rsidP="00CD751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370D1">
        <w:rPr>
          <w:rFonts w:ascii="Arial" w:hAnsi="Arial" w:cs="Arial"/>
          <w:color w:val="000000"/>
          <w:sz w:val="22"/>
          <w:szCs w:val="22"/>
        </w:rPr>
        <w:t xml:space="preserve">I am writing in regards to the opening in your company for a </w:t>
      </w:r>
      <w:r w:rsidR="00D135BE">
        <w:rPr>
          <w:rFonts w:ascii="Arial" w:hAnsi="Arial" w:cs="Arial"/>
          <w:color w:val="000000"/>
          <w:sz w:val="22"/>
          <w:szCs w:val="22"/>
        </w:rPr>
        <w:t>Marketing Statistical</w:t>
      </w:r>
      <w:r w:rsidR="0087470B">
        <w:rPr>
          <w:rFonts w:ascii="Arial" w:hAnsi="Arial" w:cs="Arial"/>
          <w:color w:val="000000"/>
          <w:sz w:val="22"/>
          <w:szCs w:val="22"/>
        </w:rPr>
        <w:t xml:space="preserve"> </w:t>
      </w:r>
      <w:r w:rsidR="0011358E" w:rsidRPr="002370D1">
        <w:rPr>
          <w:rFonts w:ascii="Arial" w:hAnsi="Arial" w:cs="Arial"/>
          <w:color w:val="000000"/>
          <w:sz w:val="22"/>
          <w:szCs w:val="22"/>
        </w:rPr>
        <w:t>Analyst</w:t>
      </w:r>
      <w:r w:rsidRPr="002370D1">
        <w:rPr>
          <w:rFonts w:ascii="Arial" w:hAnsi="Arial" w:cs="Arial"/>
          <w:color w:val="000000"/>
          <w:sz w:val="22"/>
          <w:szCs w:val="22"/>
        </w:rPr>
        <w:t>.  I have spent over two years cultivating just this set of qualifications and I believe that this position would be an excellent beginning to my new career.</w:t>
      </w:r>
    </w:p>
    <w:p w:rsidR="00CD7514" w:rsidRPr="002370D1" w:rsidRDefault="00CD7514" w:rsidP="00CD7514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CD7514" w:rsidRPr="002370D1" w:rsidRDefault="00CD7514" w:rsidP="00CD751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370D1">
        <w:rPr>
          <w:rFonts w:ascii="Arial" w:hAnsi="Arial" w:cs="Arial"/>
          <w:color w:val="000000"/>
          <w:sz w:val="22"/>
          <w:szCs w:val="22"/>
        </w:rPr>
        <w:t xml:space="preserve">During my twenty years in healthcare, I consistently found myself most stimulated when I was engaged in research and analysis in the pursuit of keeping my practice current with evidence based medicine.  So, when the opportunity to return to school presented itself, I enrolled in a Master’s Degree program in Business Administration at the University of Southern Maine.  I earned my degree in four semesters, then finished the concentration in Business Analytics a semester later.   In the course of these studies, I have developed a broad range of proficiencies in data acquisition, interpretation, analysis, and dissemination for making informed management decisions. I primarily use the R Statistical Programming Language to accomplish these tasks, but I am comfortable with Tableau, SQL, and all Microsoft Office Products. </w:t>
      </w:r>
    </w:p>
    <w:p w:rsidR="00CD7514" w:rsidRPr="002370D1" w:rsidRDefault="00CD7514" w:rsidP="00CD751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370D1">
        <w:rPr>
          <w:rFonts w:ascii="Arial" w:hAnsi="Arial" w:cs="Arial"/>
        </w:rPr>
        <w:t> </w:t>
      </w:r>
    </w:p>
    <w:p w:rsidR="00CD7514" w:rsidRPr="002370D1" w:rsidRDefault="00CD7514" w:rsidP="00CD7514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2370D1">
        <w:rPr>
          <w:rFonts w:ascii="Arial" w:hAnsi="Arial" w:cs="Arial"/>
          <w:color w:val="000000"/>
          <w:sz w:val="22"/>
          <w:szCs w:val="22"/>
        </w:rPr>
        <w:t>My previous career in Advanced Practice Nursing allowed me to hone skills that will be particularly valuable in this new endeavor.  Practicing in a fast-paced hospital environment exercised my aptitudes as a quick learner and a flexible thinker.  My work as a clinician and nurse educator required me to synthesize and disseminate research for patients, students, and colleagues.  I am comfortable presenting and teaching in both small and large groups, and my expertise in data analytics and visualization will enhance this.</w:t>
      </w:r>
    </w:p>
    <w:p w:rsidR="00CD7514" w:rsidRPr="002370D1" w:rsidRDefault="00CD7514" w:rsidP="00CD7514">
      <w:pPr>
        <w:rPr>
          <w:rFonts w:ascii="Arial" w:hAnsi="Arial" w:cs="Arial"/>
        </w:rPr>
      </w:pPr>
    </w:p>
    <w:p w:rsidR="00CD7514" w:rsidRPr="002370D1" w:rsidRDefault="00CD7514" w:rsidP="00CD7514">
      <w:pPr>
        <w:pStyle w:val="Closing"/>
        <w:spacing w:before="0" w:line="480" w:lineRule="auto"/>
        <w:rPr>
          <w:rFonts w:ascii="Arial" w:hAnsi="Arial" w:cs="Arial"/>
        </w:rPr>
      </w:pPr>
      <w:r w:rsidRPr="002370D1">
        <w:rPr>
          <w:rFonts w:ascii="Arial" w:hAnsi="Arial" w:cs="Arial"/>
        </w:rPr>
        <w:t>Sincerely,</w:t>
      </w:r>
    </w:p>
    <w:p w:rsidR="00CD7514" w:rsidRPr="002370D1" w:rsidRDefault="00CD7514" w:rsidP="00CD7514">
      <w:pPr>
        <w:pStyle w:val="Closing"/>
        <w:spacing w:before="0"/>
        <w:rPr>
          <w:rFonts w:ascii="Arial" w:hAnsi="Arial" w:cs="Arial"/>
        </w:rPr>
      </w:pPr>
      <w:r w:rsidRPr="002370D1">
        <w:rPr>
          <w:rFonts w:ascii="Arial" w:hAnsi="Arial" w:cs="Arial"/>
          <w:color w:val="404040" w:themeColor="text1" w:themeTint="BF"/>
        </w:rPr>
        <w:t>Christine Iyer</w:t>
      </w:r>
      <w:bookmarkStart w:id="0" w:name="_GoBack"/>
      <w:bookmarkEnd w:id="0"/>
    </w:p>
    <w:p w:rsidR="00302A2C" w:rsidRPr="002370D1" w:rsidRDefault="00302A2C" w:rsidP="00CD7514">
      <w:pPr>
        <w:pStyle w:val="Date"/>
        <w:rPr>
          <w:rFonts w:ascii="Arial" w:hAnsi="Arial" w:cs="Arial"/>
        </w:rPr>
      </w:pPr>
    </w:p>
    <w:sectPr w:rsidR="00302A2C" w:rsidRPr="002370D1" w:rsidSect="00673C35">
      <w:footerReference w:type="default" r:id="rId7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1C3" w:rsidRDefault="007141C3">
      <w:pPr>
        <w:spacing w:after="0"/>
      </w:pPr>
      <w:r>
        <w:separator/>
      </w:r>
    </w:p>
  </w:endnote>
  <w:endnote w:type="continuationSeparator" w:id="0">
    <w:p w:rsidR="007141C3" w:rsidRDefault="007141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1C3" w:rsidRDefault="007141C3">
      <w:pPr>
        <w:spacing w:after="0"/>
      </w:pPr>
      <w:r>
        <w:separator/>
      </w:r>
    </w:p>
  </w:footnote>
  <w:footnote w:type="continuationSeparator" w:id="0">
    <w:p w:rsidR="007141C3" w:rsidRDefault="007141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514"/>
    <w:rsid w:val="00013484"/>
    <w:rsid w:val="000D5AB1"/>
    <w:rsid w:val="0011358E"/>
    <w:rsid w:val="002045EB"/>
    <w:rsid w:val="002370D1"/>
    <w:rsid w:val="00293B83"/>
    <w:rsid w:val="00302A2C"/>
    <w:rsid w:val="00381669"/>
    <w:rsid w:val="0052105A"/>
    <w:rsid w:val="006668EA"/>
    <w:rsid w:val="00673C35"/>
    <w:rsid w:val="006A3CE7"/>
    <w:rsid w:val="007141C3"/>
    <w:rsid w:val="0076387D"/>
    <w:rsid w:val="0087470B"/>
    <w:rsid w:val="008F15C5"/>
    <w:rsid w:val="00965D17"/>
    <w:rsid w:val="00A27383"/>
    <w:rsid w:val="00A736B0"/>
    <w:rsid w:val="00B541A3"/>
    <w:rsid w:val="00B56461"/>
    <w:rsid w:val="00C83E3C"/>
    <w:rsid w:val="00CD7514"/>
    <w:rsid w:val="00D02A74"/>
    <w:rsid w:val="00D135BE"/>
    <w:rsid w:val="00D905F1"/>
    <w:rsid w:val="00DD71C4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22FD"/>
  <w15:chartTrackingRefBased/>
  <w15:docId w15:val="{2AADF7FE-31DE-4109-ADC4-107E8AD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CD7514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%20Iyer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574DDAA8CCE4AC89A3AE5A86FD9E6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6ACA8-AFE3-4629-BC2E-EBF7B6BDBCB6}"/>
      </w:docPartPr>
      <w:docPartBody>
        <w:p w:rsidR="007576F8" w:rsidRDefault="00902BC2" w:rsidP="00902BC2">
          <w:pPr>
            <w:pStyle w:val="1574DDAA8CCE4AC89A3AE5A86FD9E6E2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BC2"/>
    <w:rsid w:val="004F2F31"/>
    <w:rsid w:val="005E076C"/>
    <w:rsid w:val="007576F8"/>
    <w:rsid w:val="0090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EF04C5ACA44A23BA8BC99CD5B7A60F">
    <w:name w:val="6AEF04C5ACA44A23BA8BC99CD5B7A60F"/>
  </w:style>
  <w:style w:type="paragraph" w:customStyle="1" w:styleId="4B5DC8B743F640A0A790A9C586CA1090">
    <w:name w:val="4B5DC8B743F640A0A790A9C586CA1090"/>
  </w:style>
  <w:style w:type="paragraph" w:customStyle="1" w:styleId="1FDB99A8CBB248D7BAC1ADFC9B172FA2">
    <w:name w:val="1FDB99A8CBB248D7BAC1ADFC9B172FA2"/>
  </w:style>
  <w:style w:type="paragraph" w:customStyle="1" w:styleId="D54F43F30D5D42F38E3352C44F8A03F8">
    <w:name w:val="D54F43F30D5D42F38E3352C44F8A03F8"/>
  </w:style>
  <w:style w:type="paragraph" w:customStyle="1" w:styleId="DC2A760AF3C04A2B9B024B38FFFFE755">
    <w:name w:val="DC2A760AF3C04A2B9B024B38FFFFE755"/>
  </w:style>
  <w:style w:type="paragraph" w:customStyle="1" w:styleId="48E03152459748FD97E17A5664CADEB5">
    <w:name w:val="48E03152459748FD97E17A5664CADEB5"/>
  </w:style>
  <w:style w:type="paragraph" w:customStyle="1" w:styleId="C9E92403FB8E43D9B28C00ABD0A3DFB7">
    <w:name w:val="C9E92403FB8E43D9B28C00ABD0A3DFB7"/>
  </w:style>
  <w:style w:type="paragraph" w:customStyle="1" w:styleId="8CFF18214D604D7FAA42FFA7559D8417">
    <w:name w:val="8CFF18214D604D7FAA42FFA7559D8417"/>
  </w:style>
  <w:style w:type="paragraph" w:customStyle="1" w:styleId="8B02440A40DF4D029E761EF62D0C33E7">
    <w:name w:val="8B02440A40DF4D029E761EF62D0C33E7"/>
  </w:style>
  <w:style w:type="paragraph" w:customStyle="1" w:styleId="AF8C90F2C489417880B5B3C32C1EECA5">
    <w:name w:val="AF8C90F2C489417880B5B3C32C1EECA5"/>
  </w:style>
  <w:style w:type="paragraph" w:customStyle="1" w:styleId="EC2A81F5376F444DAB7F7136A6396B53">
    <w:name w:val="EC2A81F5376F444DAB7F7136A6396B53"/>
  </w:style>
  <w:style w:type="paragraph" w:customStyle="1" w:styleId="992AFF2D768944B596B7EA52F9C9C599">
    <w:name w:val="992AFF2D768944B596B7EA52F9C9C599"/>
  </w:style>
  <w:style w:type="paragraph" w:customStyle="1" w:styleId="1E6518CA74934DCDAA3D4FF48350E7A4">
    <w:name w:val="1E6518CA74934DCDAA3D4FF48350E7A4"/>
  </w:style>
  <w:style w:type="paragraph" w:customStyle="1" w:styleId="1574DDAA8CCE4AC89A3AE5A86FD9E6E2">
    <w:name w:val="1574DDAA8CCE4AC89A3AE5A86FD9E6E2"/>
    <w:rsid w:val="00902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0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Chris Iyer</dc:creator>
  <cp:keywords>Wex</cp:keywords>
  <dc:description/>
  <cp:lastModifiedBy>Chris Iyer</cp:lastModifiedBy>
  <cp:revision>2</cp:revision>
  <dcterms:created xsi:type="dcterms:W3CDTF">2017-05-31T19:14:00Z</dcterms:created>
  <dcterms:modified xsi:type="dcterms:W3CDTF">2017-05-31T19:14:00Z</dcterms:modified>
</cp:coreProperties>
</file>